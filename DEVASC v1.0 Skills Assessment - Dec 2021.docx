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2C40" w14:textId="25FD6A8F" w:rsidR="004D36D7" w:rsidRPr="00FD4A68" w:rsidRDefault="00BC58E8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142F2739F0B40D7AADE3FF07D17DAC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76567" w:rsidRPr="00F76567">
            <w:t>DEVASC v1.0 Skills Assessment</w:t>
          </w:r>
          <w:r w:rsidR="003879A2">
            <w:t xml:space="preserve"> </w:t>
          </w:r>
          <w:r w:rsidR="00EB53C9">
            <w:t xml:space="preserve">- </w:t>
          </w:r>
          <w:r w:rsidR="003879A2">
            <w:t xml:space="preserve">version </w:t>
          </w:r>
          <w:r w:rsidR="00EB53C9">
            <w:t>December 2021</w:t>
          </w:r>
        </w:sdtContent>
      </w:sdt>
    </w:p>
    <w:p w14:paraId="46B94643" w14:textId="2CAE07C7" w:rsidR="00BF4C6A" w:rsidRDefault="00D778DF" w:rsidP="00BF4C6A">
      <w:pPr>
        <w:pStyle w:val="Heading1"/>
      </w:pPr>
      <w:r w:rsidRPr="00E70096">
        <w:t>Objectives</w:t>
      </w:r>
    </w:p>
    <w:p w14:paraId="2D873991" w14:textId="77777777" w:rsidR="00BF4C6A" w:rsidRPr="00BF4C6A" w:rsidRDefault="004C21CB" w:rsidP="00BF4C6A">
      <w:pPr>
        <w:pStyle w:val="Bulletlevel1"/>
      </w:pPr>
      <w:r w:rsidRPr="00BF4C6A">
        <w:rPr>
          <w:b/>
          <w:bCs/>
        </w:rPr>
        <w:t>Collect Required API Documentation</w:t>
      </w:r>
    </w:p>
    <w:p w14:paraId="43ABEDCB" w14:textId="2C5E0233" w:rsidR="004C21CB" w:rsidRPr="00BF4C6A" w:rsidRDefault="004C21CB" w:rsidP="00BF4C6A">
      <w:pPr>
        <w:pStyle w:val="Bulletlevel1"/>
        <w:rPr>
          <w:b/>
          <w:bCs/>
        </w:rPr>
      </w:pPr>
      <w:r w:rsidRPr="00BF4C6A">
        <w:rPr>
          <w:b/>
          <w:bCs/>
        </w:rPr>
        <w:t xml:space="preserve">Code a </w:t>
      </w:r>
      <w:proofErr w:type="spellStart"/>
      <w:r w:rsidRPr="00BF4C6A">
        <w:rPr>
          <w:b/>
          <w:bCs/>
        </w:rPr>
        <w:t>Webex</w:t>
      </w:r>
      <w:proofErr w:type="spellEnd"/>
      <w:r w:rsidRPr="00BF4C6A">
        <w:rPr>
          <w:b/>
          <w:bCs/>
        </w:rPr>
        <w:t xml:space="preserve"> Teams Bot</w:t>
      </w:r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0B828852" w:rsidR="00F76567" w:rsidRDefault="00F76567" w:rsidP="00F76567">
      <w:pPr>
        <w:pStyle w:val="BodyTextL25"/>
        <w:rPr>
          <w:cs/>
          <w:lang w:bidi="th-TH"/>
        </w:rPr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</w:t>
      </w:r>
      <w:proofErr w:type="spellStart"/>
      <w:r w:rsidR="00AB2C3E">
        <w:t>Webex</w:t>
      </w:r>
      <w:proofErr w:type="spellEnd"/>
      <w:r w:rsidR="00AB2C3E">
        <w:t xml:space="preserve"> Teams bot</w:t>
      </w:r>
      <w:r w:rsidR="00E83F8E">
        <w:t xml:space="preserve"> that </w:t>
      </w:r>
      <w:r w:rsidR="00A3709A">
        <w:t>integrates</w:t>
      </w:r>
      <w:r>
        <w:t xml:space="preserve"> </w:t>
      </w:r>
      <w:proofErr w:type="spellStart"/>
      <w:r w:rsidR="00A3709A">
        <w:t>Webex</w:t>
      </w:r>
      <w:proofErr w:type="spellEnd"/>
      <w:r w:rsidR="00A3709A">
        <w:t xml:space="preserve">, </w:t>
      </w:r>
      <w:r>
        <w:t>MapQuest</w:t>
      </w:r>
      <w:r w:rsidR="007A03CE">
        <w:t xml:space="preserve">, and </w:t>
      </w:r>
      <w:proofErr w:type="spellStart"/>
      <w:r w:rsidR="007A03CE">
        <w:t>Openweathermap</w:t>
      </w:r>
      <w:proofErr w:type="spellEnd"/>
      <w:r w:rsidR="007A03CE">
        <w:t xml:space="preserve"> APIs</w:t>
      </w:r>
      <w:r>
        <w:t xml:space="preserve">. The code continuously checks for messages in </w:t>
      </w:r>
      <w:r w:rsidR="007A03CE">
        <w:t xml:space="preserve">the </w:t>
      </w:r>
      <w:r w:rsidR="007A03CE" w:rsidRPr="007A03CE">
        <w:rPr>
          <w:b/>
          <w:bCs/>
        </w:rPr>
        <w:t>ITCProctoredExam2021</w:t>
      </w:r>
      <w:r w:rsidR="007A03CE">
        <w:t xml:space="preserve"> </w:t>
      </w:r>
      <w:proofErr w:type="spellStart"/>
      <w:r>
        <w:t>Webex</w:t>
      </w:r>
      <w:proofErr w:type="spellEnd"/>
      <w:r>
        <w:t xml:space="preserve"> Teams room</w:t>
      </w:r>
      <w:r w:rsidR="00A3709A">
        <w:t xml:space="preserve"> that begins with a forward slash</w:t>
      </w:r>
      <w:r w:rsidR="007A03CE">
        <w:t xml:space="preserve"> and </w:t>
      </w:r>
      <w:r w:rsidR="0023068F">
        <w:t>your</w:t>
      </w:r>
      <w:r w:rsidR="008F5013">
        <w:t xml:space="preserve"> </w:t>
      </w:r>
      <w:r w:rsidR="0023068F">
        <w:t>name</w:t>
      </w:r>
      <w:r w:rsidR="00A3709A">
        <w:t xml:space="preserve"> </w:t>
      </w:r>
      <w:r w:rsidR="00A3709A" w:rsidRPr="007A03CE">
        <w:rPr>
          <w:b/>
          <w:bCs/>
        </w:rPr>
        <w:t>(</w:t>
      </w:r>
      <w:r w:rsidRPr="007A03CE">
        <w:rPr>
          <w:b/>
          <w:bCs/>
        </w:rPr>
        <w:t>/</w:t>
      </w:r>
      <w:proofErr w:type="spellStart"/>
      <w:r w:rsidR="0023068F">
        <w:rPr>
          <w:b/>
          <w:bCs/>
        </w:rPr>
        <w:t>yourname</w:t>
      </w:r>
      <w:proofErr w:type="spellEnd"/>
      <w:r w:rsidR="002024B0">
        <w:t>)</w:t>
      </w:r>
      <w:r>
        <w:t xml:space="preserve"> followed by a </w:t>
      </w:r>
      <w:r w:rsidR="002408CC">
        <w:t xml:space="preserve">location or </w:t>
      </w:r>
      <w:r>
        <w:t>city name (</w:t>
      </w:r>
      <w:proofErr w:type="gramStart"/>
      <w:r>
        <w:t>e.g.</w:t>
      </w:r>
      <w:proofErr w:type="gramEnd"/>
      <w:r>
        <w:t xml:space="preserve"> /</w:t>
      </w:r>
      <w:r w:rsidR="0023068F">
        <w:t>chotipat</w:t>
      </w:r>
      <w:r w:rsidR="007A03CE">
        <w:t xml:space="preserve"> </w:t>
      </w:r>
      <w:r>
        <w:t>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8F5013">
        <w:t>(latitude and longitude)</w:t>
      </w:r>
      <w:r>
        <w:t xml:space="preserve">. </w:t>
      </w:r>
      <w:r w:rsidR="002024B0">
        <w:t>Next, these coordinates</w:t>
      </w:r>
      <w:r>
        <w:t xml:space="preserve"> are used with the </w:t>
      </w:r>
      <w:proofErr w:type="spellStart"/>
      <w:r w:rsidR="007A03CE">
        <w:t>Openweathermap</w:t>
      </w:r>
      <w:proofErr w:type="spellEnd"/>
      <w:r w:rsidR="007A03CE">
        <w:t xml:space="preserve"> </w:t>
      </w:r>
      <w:r>
        <w:t xml:space="preserve">API to find </w:t>
      </w:r>
      <w:r w:rsidR="007A03CE">
        <w:t>the current weather description and temperature</w:t>
      </w:r>
      <w:r>
        <w:t xml:space="preserve">. </w:t>
      </w:r>
      <w:r w:rsidR="00A24B8A">
        <w:t>A</w:t>
      </w:r>
      <w:r>
        <w:t xml:space="preserve"> message is sent back to the </w:t>
      </w:r>
      <w:proofErr w:type="spellStart"/>
      <w:r>
        <w:t>Webex</w:t>
      </w:r>
      <w:proofErr w:type="spellEnd"/>
      <w:r>
        <w:t xml:space="preserve"> Teams room informing </w:t>
      </w:r>
      <w:r w:rsidR="00AB2C3E">
        <w:t xml:space="preserve">the user </w:t>
      </w:r>
      <w:r>
        <w:t xml:space="preserve">about the </w:t>
      </w:r>
      <w:r w:rsidR="00AE3C65">
        <w:t xml:space="preserve">GPS coordinates, </w:t>
      </w:r>
      <w:r w:rsidR="0023068F">
        <w:t xml:space="preserve">current weather description and temperature </w:t>
      </w:r>
      <w:r w:rsidR="00AB2C3E">
        <w:t>for</w:t>
      </w:r>
      <w:r>
        <w:t xml:space="preserve"> the queried city.</w:t>
      </w:r>
      <w:r w:rsidR="00A24B8A">
        <w:t xml:space="preserve"> 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 xml:space="preserve">the </w:t>
      </w:r>
      <w:proofErr w:type="spellStart"/>
      <w:r w:rsidR="00E83F8E">
        <w:t>Webex</w:t>
      </w:r>
      <w:proofErr w:type="spellEnd"/>
      <w:r w:rsidR="00E83F8E">
        <w:t xml:space="preserve"> Teams bot</w:t>
      </w:r>
      <w:r>
        <w:t xml:space="preserve"> will:</w:t>
      </w:r>
    </w:p>
    <w:p w14:paraId="00584E22" w14:textId="38CFAD9B" w:rsidR="00F76567" w:rsidRDefault="00990575" w:rsidP="00F76567">
      <w:pPr>
        <w:pStyle w:val="Bulletlevel1"/>
      </w:pPr>
      <w:r>
        <w:t>U</w:t>
      </w:r>
      <w:r w:rsidR="00F76567">
        <w:t>se the hard-coded access token.</w:t>
      </w:r>
    </w:p>
    <w:p w14:paraId="43DF5D3F" w14:textId="48618744" w:rsidR="00F76567" w:rsidRDefault="00F76567" w:rsidP="00F76567">
      <w:pPr>
        <w:pStyle w:val="Bulletlevel1"/>
      </w:pPr>
      <w:r>
        <w:t xml:space="preserve">Extract the </w:t>
      </w:r>
      <w:r w:rsidR="00AE3C65">
        <w:t>location (</w:t>
      </w:r>
      <w:r>
        <w:t>city name</w:t>
      </w:r>
      <w:r w:rsidR="00AE3C65">
        <w:t>)</w:t>
      </w:r>
      <w:r>
        <w:t xml:space="preserve"> of a message starting with “</w:t>
      </w:r>
      <w:r w:rsidR="00630C19">
        <w:t>/</w:t>
      </w:r>
      <w:proofErr w:type="spellStart"/>
      <w:r w:rsidR="00224F39">
        <w:t>yourname</w:t>
      </w:r>
      <w:proofErr w:type="spellEnd"/>
      <w:r w:rsidR="007A03CE">
        <w:t xml:space="preserve"> </w:t>
      </w:r>
      <w:r w:rsidR="00990575">
        <w:t>location</w:t>
      </w:r>
      <w:r>
        <w:t>” (</w:t>
      </w:r>
      <w:proofErr w:type="gramStart"/>
      <w:r>
        <w:t>e.g.</w:t>
      </w:r>
      <w:proofErr w:type="gramEnd"/>
      <w:r>
        <w:t xml:space="preserve"> </w:t>
      </w:r>
      <w:r w:rsidR="00630C19">
        <w:t>/</w:t>
      </w:r>
      <w:r w:rsidR="00224F39">
        <w:t>chotipat</w:t>
      </w:r>
      <w:r w:rsidR="00990575">
        <w:t xml:space="preserve"> </w:t>
      </w:r>
      <w:r>
        <w:t>Washington, DC -&gt; Washington, DC)</w:t>
      </w:r>
      <w:r w:rsidR="00FE5965">
        <w:t xml:space="preserve"> from </w:t>
      </w:r>
      <w:r w:rsidR="00FE5965" w:rsidRPr="0023068F">
        <w:rPr>
          <w:b/>
          <w:bCs/>
        </w:rPr>
        <w:t>ITCProctoredFinal2021</w:t>
      </w:r>
      <w:r w:rsidR="00FE5965">
        <w:t xml:space="preserve"> Webex Teams room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3C5CA2DF" w14:textId="3236AFA1" w:rsidR="00A24B8A" w:rsidRDefault="00A24B8A" w:rsidP="00A24B8A">
      <w:pPr>
        <w:pStyle w:val="Bulletlevel1"/>
      </w:pPr>
      <w:r>
        <w:t>Request the current weather description</w:t>
      </w:r>
      <w:r w:rsidR="004C6388">
        <w:t xml:space="preserve"> and current temperature in degree Celsius of the specified city</w:t>
      </w:r>
      <w:r>
        <w:t xml:space="preserve"> using </w:t>
      </w:r>
      <w:proofErr w:type="spellStart"/>
      <w:r>
        <w:t>openweathermap</w:t>
      </w:r>
      <w:proofErr w:type="spellEnd"/>
      <w:r>
        <w:t xml:space="preserve"> API</w:t>
      </w:r>
      <w:r w:rsidR="004C6388">
        <w:t xml:space="preserve"> </w:t>
      </w:r>
      <w:r w:rsidR="008A4E9A">
        <w:t>(</w:t>
      </w:r>
      <w:r w:rsidR="008A4E9A" w:rsidRPr="008A4E9A">
        <w:t>current weather data for one location by geographic coordinates</w:t>
      </w:r>
      <w:r w:rsidR="008A4E9A">
        <w:t>).</w:t>
      </w:r>
    </w:p>
    <w:p w14:paraId="3E9F52AC" w14:textId="3714C0D6" w:rsidR="00A24B8A" w:rsidRDefault="00A24B8A" w:rsidP="00A24B8A">
      <w:pPr>
        <w:pStyle w:val="Bulletlevel1"/>
      </w:pPr>
      <w:r>
        <w:t xml:space="preserve">Send the </w:t>
      </w:r>
      <w:r w:rsidR="008A4E9A">
        <w:t xml:space="preserve">GPS coordinates, </w:t>
      </w:r>
      <w:r>
        <w:t xml:space="preserve">current weather description and temperature back to the </w:t>
      </w:r>
      <w:r w:rsidR="0023068F" w:rsidRPr="0023068F">
        <w:rPr>
          <w:b/>
          <w:bCs/>
        </w:rPr>
        <w:t>ITCProctoredFinal2021</w:t>
      </w:r>
      <w:r>
        <w:t xml:space="preserve"> </w:t>
      </w:r>
      <w:proofErr w:type="spellStart"/>
      <w:r>
        <w:t>Webex</w:t>
      </w:r>
      <w:proofErr w:type="spellEnd"/>
      <w:r>
        <w:t xml:space="preserve"> Teams room</w:t>
      </w:r>
      <w:r w:rsidR="008A4E9A">
        <w:t>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0063038E" w14:textId="1A4E8D46" w:rsidR="00833A31" w:rsidRDefault="00F76567" w:rsidP="00833A31">
      <w:pPr>
        <w:pStyle w:val="Bulletlevel1"/>
      </w:pPr>
      <w:r>
        <w:t>1 PC with operating system of your choice</w:t>
      </w:r>
      <w:r w:rsidR="00B63C73">
        <w:t>,</w:t>
      </w:r>
      <w:r w:rsidR="00833A31">
        <w:t xml:space="preserve"> where</w:t>
      </w:r>
      <w:r w:rsidR="00060C49">
        <w:t xml:space="preserve"> </w:t>
      </w:r>
      <w:proofErr w:type="spellStart"/>
      <w:r w:rsidR="00833A31">
        <w:t>Webex</w:t>
      </w:r>
      <w:proofErr w:type="spellEnd"/>
      <w:r w:rsidR="001F400A">
        <w:t>, Git</w:t>
      </w:r>
      <w:r w:rsidR="00833A31">
        <w:t xml:space="preserve"> and </w:t>
      </w:r>
      <w:r w:rsidR="00060C49">
        <w:t>python 3.x</w:t>
      </w:r>
      <w:r w:rsidR="00833A31">
        <w:t xml:space="preserve"> are</w:t>
      </w:r>
      <w:r w:rsidR="00B620D0">
        <w:t xml:space="preserve"> installed</w:t>
      </w:r>
    </w:p>
    <w:p w14:paraId="5C5E40D9" w14:textId="7E85BE38" w:rsidR="001F400A" w:rsidRDefault="001F400A" w:rsidP="001F400A">
      <w:pPr>
        <w:pStyle w:val="Bulletlevel1"/>
      </w:pPr>
      <w:proofErr w:type="spellStart"/>
      <w:r>
        <w:t>Github</w:t>
      </w:r>
      <w:proofErr w:type="spellEnd"/>
      <w:r>
        <w:t xml:space="preserve"> account – </w:t>
      </w:r>
      <w:hyperlink r:id="rId8" w:history="1">
        <w:r w:rsidRPr="00723598">
          <w:rPr>
            <w:rStyle w:val="Hyperlink"/>
          </w:rPr>
          <w:t>https://github.com</w:t>
        </w:r>
      </w:hyperlink>
    </w:p>
    <w:p w14:paraId="65EAF480" w14:textId="572CC7A6" w:rsidR="004E6F75" w:rsidRDefault="004E6F75" w:rsidP="00F76567">
      <w:pPr>
        <w:pStyle w:val="Bulletlevel1"/>
      </w:pPr>
      <w:r>
        <w:t>MapQuest</w:t>
      </w:r>
      <w:r w:rsidR="0023068F">
        <w:t xml:space="preserve">, </w:t>
      </w:r>
      <w:proofErr w:type="spellStart"/>
      <w:r>
        <w:t>Webex</w:t>
      </w:r>
      <w:proofErr w:type="spellEnd"/>
      <w:r>
        <w:t xml:space="preserve"> Teams </w:t>
      </w:r>
      <w:r w:rsidR="00224F39">
        <w:t xml:space="preserve">and </w:t>
      </w:r>
      <w:proofErr w:type="spellStart"/>
      <w:r w:rsidR="00224F39">
        <w:t>Openweathermap</w:t>
      </w:r>
      <w:proofErr w:type="spellEnd"/>
      <w:r w:rsidR="00224F39">
        <w:t xml:space="preserve"> </w:t>
      </w:r>
      <w:r>
        <w:t>developer access</w:t>
      </w:r>
      <w:r w:rsidR="005E5BDA">
        <w:t xml:space="preserve"> and API keys</w:t>
      </w:r>
    </w:p>
    <w:p w14:paraId="6BF419D2" w14:textId="5B4056EA" w:rsidR="008A4E9A" w:rsidRDefault="00BC58E8" w:rsidP="008A4E9A">
      <w:pPr>
        <w:pStyle w:val="Bulletlevel1"/>
        <w:numPr>
          <w:ilvl w:val="1"/>
          <w:numId w:val="1"/>
        </w:numPr>
      </w:pPr>
      <w:hyperlink r:id="rId9" w:history="1">
        <w:r w:rsidR="008A4E9A" w:rsidRPr="00652727">
          <w:rPr>
            <w:rStyle w:val="Hyperlink"/>
          </w:rPr>
          <w:t>https://developer.webex.com/</w:t>
        </w:r>
      </w:hyperlink>
    </w:p>
    <w:p w14:paraId="21B36A88" w14:textId="2DF0246B" w:rsidR="008A4E9A" w:rsidRDefault="00BC58E8" w:rsidP="008A4E9A">
      <w:pPr>
        <w:pStyle w:val="Bulletlevel1"/>
        <w:numPr>
          <w:ilvl w:val="1"/>
          <w:numId w:val="1"/>
        </w:numPr>
      </w:pPr>
      <w:hyperlink r:id="rId10" w:history="1">
        <w:r w:rsidR="008A4E9A" w:rsidRPr="00652727">
          <w:rPr>
            <w:rStyle w:val="Hyperlink"/>
          </w:rPr>
          <w:t>https://developer.mapquest.com/</w:t>
        </w:r>
      </w:hyperlink>
    </w:p>
    <w:p w14:paraId="31CE018C" w14:textId="36951A47" w:rsidR="00EB0066" w:rsidRDefault="00BC58E8" w:rsidP="001F400A">
      <w:pPr>
        <w:pStyle w:val="Bulletlevel1"/>
        <w:numPr>
          <w:ilvl w:val="1"/>
          <w:numId w:val="1"/>
        </w:numPr>
      </w:pPr>
      <w:hyperlink r:id="rId11" w:history="1">
        <w:r w:rsidR="00060C49" w:rsidRPr="00652727">
          <w:rPr>
            <w:rStyle w:val="Hyperlink"/>
          </w:rPr>
          <w:t>https://openweathermap.org/</w:t>
        </w:r>
      </w:hyperlink>
    </w:p>
    <w:p w14:paraId="390FA424" w14:textId="1D519350" w:rsidR="008A4E9A" w:rsidRDefault="008A4E9A" w:rsidP="008A4E9A">
      <w:pPr>
        <w:pStyle w:val="Bulletlevel1"/>
      </w:pPr>
      <w:r>
        <w:t xml:space="preserve">The </w:t>
      </w:r>
      <w:r w:rsidRPr="00782C00">
        <w:rPr>
          <w:b/>
          <w:bCs/>
        </w:rPr>
        <w:t>devasc-sa</w:t>
      </w:r>
      <w:r w:rsidR="006043C8">
        <w:rPr>
          <w:b/>
          <w:bCs/>
        </w:rPr>
        <w:t>-dec2021</w:t>
      </w:r>
      <w:r w:rsidRPr="00782C00">
        <w:rPr>
          <w:b/>
          <w:bCs/>
        </w:rPr>
        <w:t>.py</w:t>
      </w:r>
      <w:r>
        <w:t xml:space="preserve"> student script</w:t>
      </w:r>
    </w:p>
    <w:p w14:paraId="36E35ECC" w14:textId="05742033" w:rsidR="00F76567" w:rsidRDefault="00F76567" w:rsidP="00F76567">
      <w:pPr>
        <w:pStyle w:val="Bulletlevel1"/>
      </w:pPr>
      <w:r>
        <w:t>Virtual Box or VMWare</w:t>
      </w:r>
      <w:r w:rsidR="008A4E9A">
        <w:t xml:space="preserve"> (Optional)</w:t>
      </w:r>
    </w:p>
    <w:p w14:paraId="5944DAB7" w14:textId="77ECCA4F" w:rsidR="00F76567" w:rsidRDefault="00F76567" w:rsidP="00F76567">
      <w:pPr>
        <w:pStyle w:val="Bulletlevel1"/>
      </w:pPr>
      <w:r>
        <w:t xml:space="preserve">DEVASC Virtual Machine </w:t>
      </w:r>
      <w:r w:rsidR="008A4E9A">
        <w:t>(Optional)</w:t>
      </w:r>
    </w:p>
    <w:p w14:paraId="0A83ACFA" w14:textId="2CB230CD" w:rsidR="004E6F75" w:rsidRDefault="004E6F75" w:rsidP="004E6F75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Pr="004E6F75">
        <w:t xml:space="preserve">: To protect application environments like </w:t>
      </w:r>
      <w:proofErr w:type="spellStart"/>
      <w:r w:rsidRPr="004E6F75">
        <w:t>Webex</w:t>
      </w:r>
      <w:proofErr w:type="spellEnd"/>
      <w:r w:rsidRPr="004E6F75">
        <w:t xml:space="preserve"> Teams from bots or malicious access attempts, most APIs rate limit availability. If you make </w:t>
      </w:r>
      <w:proofErr w:type="gramStart"/>
      <w:r w:rsidRPr="004E6F75">
        <w:t>a large number of</w:t>
      </w:r>
      <w:proofErr w:type="gramEnd"/>
      <w:r w:rsidRPr="004E6F75">
        <w:t xml:space="preserve"> the same API calls, your API call may be blocked for a specific amount of time. The timeout is usually less than 5 minutes.</w:t>
      </w:r>
    </w:p>
    <w:p w14:paraId="51DAD51D" w14:textId="1CDCA182" w:rsidR="008A4E9A" w:rsidRPr="000A019D" w:rsidRDefault="008A4E9A" w:rsidP="008A4E9A">
      <w:pPr>
        <w:pStyle w:val="CMDOutput"/>
        <w:ind w:left="0"/>
      </w:pPr>
    </w:p>
    <w:sectPr w:rsidR="008A4E9A" w:rsidRPr="000A019D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AC0B" w14:textId="77777777" w:rsidR="00BC58E8" w:rsidRDefault="00BC58E8" w:rsidP="00710659">
      <w:pPr>
        <w:spacing w:after="0" w:line="240" w:lineRule="auto"/>
      </w:pPr>
      <w:r>
        <w:separator/>
      </w:r>
    </w:p>
    <w:p w14:paraId="7A781A67" w14:textId="77777777" w:rsidR="00BC58E8" w:rsidRDefault="00BC58E8"/>
  </w:endnote>
  <w:endnote w:type="continuationSeparator" w:id="0">
    <w:p w14:paraId="65D90970" w14:textId="77777777" w:rsidR="00BC58E8" w:rsidRDefault="00BC58E8" w:rsidP="00710659">
      <w:pPr>
        <w:spacing w:after="0" w:line="240" w:lineRule="auto"/>
      </w:pPr>
      <w:r>
        <w:continuationSeparator/>
      </w:r>
    </w:p>
    <w:p w14:paraId="524BE953" w14:textId="77777777" w:rsidR="00BC58E8" w:rsidRDefault="00BC5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D706" w14:textId="2DDEE0A2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B006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DEC3F" w14:textId="593F0C53" w:rsidR="001861F9" w:rsidRPr="00882B63" w:rsidRDefault="001861F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Enter copyright date here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EB006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F9F7" w14:textId="77777777" w:rsidR="00BC58E8" w:rsidRDefault="00BC58E8" w:rsidP="00710659">
      <w:pPr>
        <w:spacing w:after="0" w:line="240" w:lineRule="auto"/>
      </w:pPr>
      <w:r>
        <w:separator/>
      </w:r>
    </w:p>
    <w:p w14:paraId="0E651F79" w14:textId="77777777" w:rsidR="00BC58E8" w:rsidRDefault="00BC58E8"/>
  </w:footnote>
  <w:footnote w:type="continuationSeparator" w:id="0">
    <w:p w14:paraId="1EB01D94" w14:textId="77777777" w:rsidR="00BC58E8" w:rsidRDefault="00BC58E8" w:rsidP="00710659">
      <w:pPr>
        <w:spacing w:after="0" w:line="240" w:lineRule="auto"/>
      </w:pPr>
      <w:r>
        <w:continuationSeparator/>
      </w:r>
    </w:p>
    <w:p w14:paraId="656B7A59" w14:textId="77777777" w:rsidR="00BC58E8" w:rsidRDefault="00BC58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142F2739F0B40D7AADE3FF07D17DAC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8CA09E6" w14:textId="094FD683" w:rsidR="001861F9" w:rsidRDefault="00EB53C9" w:rsidP="008402F2">
        <w:pPr>
          <w:pStyle w:val="PageHead"/>
        </w:pPr>
        <w:r>
          <w:t>DEVASC v1.0 Skills Assessment - version December 2021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C852" w14:textId="77777777" w:rsidR="001861F9" w:rsidRDefault="001861F9" w:rsidP="006C3FCF">
    <w:pPr>
      <w:ind w:left="-288"/>
    </w:pPr>
    <w:r>
      <w:rPr>
        <w:noProof/>
      </w:rPr>
      <w:drawing>
        <wp:inline distT="0" distB="0" distL="0" distR="0" wp14:anchorId="00A84C2A" wp14:editId="537EA38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9C24AE"/>
    <w:multiLevelType w:val="hybridMultilevel"/>
    <w:tmpl w:val="BE2A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236F1"/>
    <w:multiLevelType w:val="hybridMultilevel"/>
    <w:tmpl w:val="FE40AC3E"/>
    <w:lvl w:ilvl="0" w:tplc="CB9A701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C584CD6"/>
    <w:multiLevelType w:val="hybridMultilevel"/>
    <w:tmpl w:val="0BCA80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7"/>
  </w:num>
  <w:num w:numId="11">
    <w:abstractNumId w:val="5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086D"/>
    <w:rsid w:val="00021B9A"/>
    <w:rsid w:val="0002338A"/>
    <w:rsid w:val="000242D6"/>
    <w:rsid w:val="00024974"/>
    <w:rsid w:val="00024EE5"/>
    <w:rsid w:val="00032657"/>
    <w:rsid w:val="00041AF6"/>
    <w:rsid w:val="00044E62"/>
    <w:rsid w:val="00050BA4"/>
    <w:rsid w:val="0005141D"/>
    <w:rsid w:val="00051738"/>
    <w:rsid w:val="0005242B"/>
    <w:rsid w:val="00052548"/>
    <w:rsid w:val="00053164"/>
    <w:rsid w:val="00057F1F"/>
    <w:rsid w:val="00060696"/>
    <w:rsid w:val="00060C49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564F"/>
    <w:rsid w:val="00097163"/>
    <w:rsid w:val="000A22C8"/>
    <w:rsid w:val="000B2344"/>
    <w:rsid w:val="000B7DE5"/>
    <w:rsid w:val="000C2118"/>
    <w:rsid w:val="000C333E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36AC"/>
    <w:rsid w:val="000F6743"/>
    <w:rsid w:val="001006C2"/>
    <w:rsid w:val="00101BE8"/>
    <w:rsid w:val="00103401"/>
    <w:rsid w:val="00103A44"/>
    <w:rsid w:val="00103D36"/>
    <w:rsid w:val="0010436E"/>
    <w:rsid w:val="00105C86"/>
    <w:rsid w:val="00106128"/>
    <w:rsid w:val="00107B2B"/>
    <w:rsid w:val="00112AC5"/>
    <w:rsid w:val="001133DD"/>
    <w:rsid w:val="00115E63"/>
    <w:rsid w:val="0011762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F00"/>
    <w:rsid w:val="0019208A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400A"/>
    <w:rsid w:val="001F643A"/>
    <w:rsid w:val="001F7DD8"/>
    <w:rsid w:val="00201928"/>
    <w:rsid w:val="00201D7F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4F39"/>
    <w:rsid w:val="00225E37"/>
    <w:rsid w:val="0023068F"/>
    <w:rsid w:val="002306BA"/>
    <w:rsid w:val="00231DCA"/>
    <w:rsid w:val="00235792"/>
    <w:rsid w:val="00237E70"/>
    <w:rsid w:val="002408CC"/>
    <w:rsid w:val="00242E3A"/>
    <w:rsid w:val="00246492"/>
    <w:rsid w:val="002506CF"/>
    <w:rsid w:val="0025107F"/>
    <w:rsid w:val="00260CD4"/>
    <w:rsid w:val="00261E98"/>
    <w:rsid w:val="002639D8"/>
    <w:rsid w:val="002642F4"/>
    <w:rsid w:val="00265F77"/>
    <w:rsid w:val="00266C83"/>
    <w:rsid w:val="00267091"/>
    <w:rsid w:val="00270FCC"/>
    <w:rsid w:val="00272FA1"/>
    <w:rsid w:val="002768DC"/>
    <w:rsid w:val="002832F9"/>
    <w:rsid w:val="00283FB6"/>
    <w:rsid w:val="00285EF4"/>
    <w:rsid w:val="00294C8F"/>
    <w:rsid w:val="002A0B2E"/>
    <w:rsid w:val="002A0DC1"/>
    <w:rsid w:val="002A6C56"/>
    <w:rsid w:val="002C04C4"/>
    <w:rsid w:val="002C090C"/>
    <w:rsid w:val="002C0C53"/>
    <w:rsid w:val="002C1243"/>
    <w:rsid w:val="002C1815"/>
    <w:rsid w:val="002C475E"/>
    <w:rsid w:val="002C6AD6"/>
    <w:rsid w:val="002D6122"/>
    <w:rsid w:val="002D6C2A"/>
    <w:rsid w:val="002D7A86"/>
    <w:rsid w:val="002E0783"/>
    <w:rsid w:val="002E175E"/>
    <w:rsid w:val="002E1C8D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371D"/>
    <w:rsid w:val="00316BFA"/>
    <w:rsid w:val="0031789F"/>
    <w:rsid w:val="00320757"/>
    <w:rsid w:val="00320788"/>
    <w:rsid w:val="003233A3"/>
    <w:rsid w:val="00324053"/>
    <w:rsid w:val="00334C33"/>
    <w:rsid w:val="00337417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879A2"/>
    <w:rsid w:val="00390C38"/>
    <w:rsid w:val="00392748"/>
    <w:rsid w:val="00392C65"/>
    <w:rsid w:val="00392ED5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7DA"/>
    <w:rsid w:val="0041293B"/>
    <w:rsid w:val="004131B0"/>
    <w:rsid w:val="00416C42"/>
    <w:rsid w:val="00422476"/>
    <w:rsid w:val="0042255E"/>
    <w:rsid w:val="0042385C"/>
    <w:rsid w:val="00426E6A"/>
    <w:rsid w:val="00426FA5"/>
    <w:rsid w:val="00431654"/>
    <w:rsid w:val="00434926"/>
    <w:rsid w:val="00435E9B"/>
    <w:rsid w:val="0044065C"/>
    <w:rsid w:val="00441A27"/>
    <w:rsid w:val="00443ACE"/>
    <w:rsid w:val="00444217"/>
    <w:rsid w:val="004478F4"/>
    <w:rsid w:val="00450F7A"/>
    <w:rsid w:val="00452C6D"/>
    <w:rsid w:val="00455907"/>
    <w:rsid w:val="00455E0B"/>
    <w:rsid w:val="0045724D"/>
    <w:rsid w:val="00457934"/>
    <w:rsid w:val="00462B9F"/>
    <w:rsid w:val="004659EE"/>
    <w:rsid w:val="00473C18"/>
    <w:rsid w:val="00473E34"/>
    <w:rsid w:val="00475830"/>
    <w:rsid w:val="00476BA9"/>
    <w:rsid w:val="00481650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909"/>
    <w:rsid w:val="004C21CB"/>
    <w:rsid w:val="004C3F97"/>
    <w:rsid w:val="004C4375"/>
    <w:rsid w:val="004C5327"/>
    <w:rsid w:val="004C6388"/>
    <w:rsid w:val="004D01F2"/>
    <w:rsid w:val="004D065F"/>
    <w:rsid w:val="004D0DF7"/>
    <w:rsid w:val="004D2205"/>
    <w:rsid w:val="004D2CED"/>
    <w:rsid w:val="004D3339"/>
    <w:rsid w:val="004D353F"/>
    <w:rsid w:val="004D36D7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474A"/>
    <w:rsid w:val="00596998"/>
    <w:rsid w:val="0059790F"/>
    <w:rsid w:val="005A6E62"/>
    <w:rsid w:val="005B2FB3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2F7A"/>
    <w:rsid w:val="005F3AE9"/>
    <w:rsid w:val="006007BB"/>
    <w:rsid w:val="0060130C"/>
    <w:rsid w:val="00601DC0"/>
    <w:rsid w:val="006034CB"/>
    <w:rsid w:val="00603503"/>
    <w:rsid w:val="00603927"/>
    <w:rsid w:val="00603C52"/>
    <w:rsid w:val="006043C8"/>
    <w:rsid w:val="00605833"/>
    <w:rsid w:val="006131CE"/>
    <w:rsid w:val="0061336B"/>
    <w:rsid w:val="00616AD1"/>
    <w:rsid w:val="00617D6E"/>
    <w:rsid w:val="00620ED5"/>
    <w:rsid w:val="00620F19"/>
    <w:rsid w:val="00622D61"/>
    <w:rsid w:val="00624198"/>
    <w:rsid w:val="00627479"/>
    <w:rsid w:val="00630C19"/>
    <w:rsid w:val="00635973"/>
    <w:rsid w:val="00636C28"/>
    <w:rsid w:val="0063774E"/>
    <w:rsid w:val="006428E5"/>
    <w:rsid w:val="00644958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6295"/>
    <w:rsid w:val="00686587"/>
    <w:rsid w:val="006904CF"/>
    <w:rsid w:val="00695EE2"/>
    <w:rsid w:val="0069660B"/>
    <w:rsid w:val="00696CF3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6C25"/>
    <w:rsid w:val="007970E4"/>
    <w:rsid w:val="007A03CE"/>
    <w:rsid w:val="007A287C"/>
    <w:rsid w:val="007A377F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33A31"/>
    <w:rsid w:val="008402F2"/>
    <w:rsid w:val="00840469"/>
    <w:rsid w:val="008405BB"/>
    <w:rsid w:val="0084564F"/>
    <w:rsid w:val="00846494"/>
    <w:rsid w:val="00847B20"/>
    <w:rsid w:val="008509D3"/>
    <w:rsid w:val="00851073"/>
    <w:rsid w:val="00853418"/>
    <w:rsid w:val="00853D72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A2749"/>
    <w:rsid w:val="008A36B1"/>
    <w:rsid w:val="008A3A90"/>
    <w:rsid w:val="008A4E9A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5013"/>
    <w:rsid w:val="00903523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5FB5"/>
    <w:rsid w:val="00963E34"/>
    <w:rsid w:val="00964DFA"/>
    <w:rsid w:val="00970A69"/>
    <w:rsid w:val="00971F23"/>
    <w:rsid w:val="0098155C"/>
    <w:rsid w:val="00981CCA"/>
    <w:rsid w:val="00983B77"/>
    <w:rsid w:val="00990575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5747"/>
    <w:rsid w:val="009C0B81"/>
    <w:rsid w:val="009C17E1"/>
    <w:rsid w:val="009C3182"/>
    <w:rsid w:val="009D2C27"/>
    <w:rsid w:val="009D503E"/>
    <w:rsid w:val="009D6F2A"/>
    <w:rsid w:val="009E2309"/>
    <w:rsid w:val="009E42B9"/>
    <w:rsid w:val="009E4E17"/>
    <w:rsid w:val="009E54B9"/>
    <w:rsid w:val="009F3D18"/>
    <w:rsid w:val="009F4C2E"/>
    <w:rsid w:val="009F7E7D"/>
    <w:rsid w:val="00A014A3"/>
    <w:rsid w:val="00A027CC"/>
    <w:rsid w:val="00A0412D"/>
    <w:rsid w:val="00A15DF0"/>
    <w:rsid w:val="00A21211"/>
    <w:rsid w:val="00A23166"/>
    <w:rsid w:val="00A23D60"/>
    <w:rsid w:val="00A24B8A"/>
    <w:rsid w:val="00A30F8A"/>
    <w:rsid w:val="00A33890"/>
    <w:rsid w:val="00A34E7F"/>
    <w:rsid w:val="00A3709A"/>
    <w:rsid w:val="00A41C4B"/>
    <w:rsid w:val="00A46F0A"/>
    <w:rsid w:val="00A46F25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76FF"/>
    <w:rsid w:val="00A73EBA"/>
    <w:rsid w:val="00A754B4"/>
    <w:rsid w:val="00A76665"/>
    <w:rsid w:val="00A76749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3B29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578"/>
    <w:rsid w:val="00AD68E9"/>
    <w:rsid w:val="00AD761F"/>
    <w:rsid w:val="00AE3C65"/>
    <w:rsid w:val="00AE4F2C"/>
    <w:rsid w:val="00AE56C0"/>
    <w:rsid w:val="00AE6CF6"/>
    <w:rsid w:val="00AF7ACC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0D0"/>
    <w:rsid w:val="00B62809"/>
    <w:rsid w:val="00B63C73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A0440"/>
    <w:rsid w:val="00BA1D0B"/>
    <w:rsid w:val="00BA2B50"/>
    <w:rsid w:val="00BA6972"/>
    <w:rsid w:val="00BB1E0D"/>
    <w:rsid w:val="00BB26C8"/>
    <w:rsid w:val="00BB2951"/>
    <w:rsid w:val="00BB4D9B"/>
    <w:rsid w:val="00BB73FF"/>
    <w:rsid w:val="00BB7688"/>
    <w:rsid w:val="00BC3A6A"/>
    <w:rsid w:val="00BC58E8"/>
    <w:rsid w:val="00BC7423"/>
    <w:rsid w:val="00BC7CAC"/>
    <w:rsid w:val="00BD4F2A"/>
    <w:rsid w:val="00BD6D76"/>
    <w:rsid w:val="00BE3A73"/>
    <w:rsid w:val="00BE4477"/>
    <w:rsid w:val="00BE56B3"/>
    <w:rsid w:val="00BE676D"/>
    <w:rsid w:val="00BF04E8"/>
    <w:rsid w:val="00BF16BF"/>
    <w:rsid w:val="00BF4C6A"/>
    <w:rsid w:val="00BF4D1F"/>
    <w:rsid w:val="00BF76BE"/>
    <w:rsid w:val="00C02A73"/>
    <w:rsid w:val="00C058B3"/>
    <w:rsid w:val="00C063D2"/>
    <w:rsid w:val="00C07FD9"/>
    <w:rsid w:val="00C10955"/>
    <w:rsid w:val="00C10CF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160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A2"/>
    <w:rsid w:val="00C670EE"/>
    <w:rsid w:val="00C67E3B"/>
    <w:rsid w:val="00C71F4C"/>
    <w:rsid w:val="00C73E03"/>
    <w:rsid w:val="00C77B29"/>
    <w:rsid w:val="00C83B51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2283"/>
    <w:rsid w:val="00CC3000"/>
    <w:rsid w:val="00CC4859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A486E"/>
    <w:rsid w:val="00EA4FA3"/>
    <w:rsid w:val="00EB001B"/>
    <w:rsid w:val="00EB0066"/>
    <w:rsid w:val="00EB1F2B"/>
    <w:rsid w:val="00EB3082"/>
    <w:rsid w:val="00EB53C9"/>
    <w:rsid w:val="00EB6C33"/>
    <w:rsid w:val="00EB6D6E"/>
    <w:rsid w:val="00EC1DEA"/>
    <w:rsid w:val="00EC6511"/>
    <w:rsid w:val="00EC6F62"/>
    <w:rsid w:val="00EC7464"/>
    <w:rsid w:val="00EC7693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EF7D4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F03"/>
    <w:rsid w:val="00F46BD9"/>
    <w:rsid w:val="00F60171"/>
    <w:rsid w:val="00F60BE0"/>
    <w:rsid w:val="00F6280E"/>
    <w:rsid w:val="00F666EC"/>
    <w:rsid w:val="00F7050A"/>
    <w:rsid w:val="00F728E5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5965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117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.mapqu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webex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16"/>
    <w:rsid w:val="00135C90"/>
    <w:rsid w:val="00251154"/>
    <w:rsid w:val="002C7678"/>
    <w:rsid w:val="003C2B7E"/>
    <w:rsid w:val="00413590"/>
    <w:rsid w:val="004234AE"/>
    <w:rsid w:val="00552EA9"/>
    <w:rsid w:val="007F5953"/>
    <w:rsid w:val="007F73BB"/>
    <w:rsid w:val="009F2E54"/>
    <w:rsid w:val="00AB0E16"/>
    <w:rsid w:val="00C13A20"/>
    <w:rsid w:val="00E372FC"/>
    <w:rsid w:val="00F3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C:\Users\allan\Desktop\Sandbox\DevNet\1.0\Activities\Lab_Template - ILM_2019_Accessibility.dotx</Template>
  <TotalTime>21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DEVASC v1.0 Skills Assessment - version December 2021</vt:lpstr>
    </vt:vector>
  </TitlesOfParts>
  <Company>Cisco Systems, Inc.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DEVASC v1.0 Skills Assessment - version December 2021</dc:title>
  <dc:creator>Allan Johnson</dc:creator>
  <dc:description>Enter copyright date here</dc:description>
  <cp:lastModifiedBy>chotipat pornavalai</cp:lastModifiedBy>
  <cp:revision>14</cp:revision>
  <cp:lastPrinted>2020-06-30T13:47:00Z</cp:lastPrinted>
  <dcterms:created xsi:type="dcterms:W3CDTF">2021-12-08T05:17:00Z</dcterms:created>
  <dcterms:modified xsi:type="dcterms:W3CDTF">2021-12-09T09:12:00Z</dcterms:modified>
</cp:coreProperties>
</file>